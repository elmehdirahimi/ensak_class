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:rsidR="00AF5119" w:rsidRPr="00127C5F" w:rsidRDefault="005714F7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BAEB66C" wp14:editId="08993AC9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re 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970D38F" wp14:editId="78710B08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C50" w:rsidRPr="00B5597F" w:rsidRDefault="00B5597F" w:rsidP="007A7C5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5597F">
                                    <w:rPr>
                                      <w:lang w:val="fr-FR"/>
                                    </w:rPr>
                                    <w:t>ecole</w:t>
                                  </w:r>
                                  <w:proofErr w:type="spellEnd"/>
                                  <w:proofErr w:type="gramEnd"/>
                                  <w:r w:rsidRPr="00B5597F">
                                    <w:rPr>
                                      <w:lang w:val="fr-FR"/>
                                    </w:rPr>
                                    <w:t xml:space="preserve"> nationale des sciences appliquées </w:t>
                                  </w:r>
                                  <w:proofErr w:type="spellStart"/>
                                  <w:r w:rsidRPr="00B5597F">
                                    <w:rPr>
                                      <w:lang w:val="fr-FR"/>
                                    </w:rPr>
                                    <w:t>khouribga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1" o:spid="_x0000_s1026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" adj="1380" fillcolor="#ffc40c [3208]" stroked="f" strokeweight="3pt">
                      <v:textbox>
                        <w:txbxContent>
                          <w:p w:rsidR="007A7C50" w:rsidRPr="00B5597F" w:rsidRDefault="00B5597F" w:rsidP="007A7C5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5597F">
                              <w:rPr>
                                <w:lang w:val="fr-FR"/>
                              </w:rPr>
                              <w:t>ecole</w:t>
                            </w:r>
                            <w:proofErr w:type="spellEnd"/>
                            <w:proofErr w:type="gramEnd"/>
                            <w:r w:rsidRPr="00B5597F">
                              <w:rPr>
                                <w:lang w:val="fr-FR"/>
                              </w:rPr>
                              <w:t xml:space="preserve"> nationale des sciences appliquées </w:t>
                            </w:r>
                            <w:proofErr w:type="spellStart"/>
                            <w:r w:rsidRPr="00B5597F">
                              <w:rPr>
                                <w:lang w:val="fr-FR"/>
                              </w:rPr>
                              <w:t>khouribga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D4571" w:rsidRPr="00127C5F" w:rsidRDefault="007A7C50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48E9572" wp14:editId="4D082648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97F" w:rsidRPr="00B5597F" w:rsidRDefault="00B5597F" w:rsidP="00B5597F">
                            <w:pPr>
                              <w:pStyle w:val="Titre3"/>
                              <w:spacing w:befor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597F">
                              <w:rPr>
                                <w:sz w:val="22"/>
                                <w:szCs w:val="22"/>
                              </w:rPr>
                              <w:t xml:space="preserve">encadree </w:t>
                            </w:r>
                            <w:proofErr w:type="gramStart"/>
                            <w:r w:rsidRPr="00B5597F">
                              <w:rPr>
                                <w:sz w:val="22"/>
                                <w:szCs w:val="22"/>
                              </w:rPr>
                              <w:t>par :</w:t>
                            </w:r>
                            <w:proofErr w:type="gramEnd"/>
                          </w:p>
                          <w:p w:rsidR="00E400EE" w:rsidRPr="00BE2FAA" w:rsidRDefault="00B5597F" w:rsidP="00B5597F">
                            <w:pPr>
                              <w:pStyle w:val="Titre3"/>
                              <w:spacing w:before="0"/>
                              <w:jc w:val="left"/>
                              <w:rPr>
                                <w:color w:val="FFC40C" w:themeColor="accent5"/>
                              </w:rPr>
                            </w:pPr>
                            <w:r w:rsidRPr="00B5597F">
                              <w:rPr>
                                <w:color w:val="FFC40C" w:themeColor="accent5"/>
                              </w:rPr>
                              <w:t>Noreddine GHERABI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1" o:spid="_x0000_s1027" style="position:absolute;margin-left:-10.3pt;margin-top:-278.4pt;width:145.75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B5597F" w:rsidRPr="00B5597F" w:rsidRDefault="00B5597F" w:rsidP="00B5597F">
                      <w:pPr>
                        <w:pStyle w:val="Titre3"/>
                        <w:spacing w:before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B5597F">
                        <w:rPr>
                          <w:sz w:val="22"/>
                          <w:szCs w:val="22"/>
                        </w:rPr>
                        <w:t xml:space="preserve">encadree </w:t>
                      </w:r>
                      <w:proofErr w:type="gramStart"/>
                      <w:r w:rsidRPr="00B5597F">
                        <w:rPr>
                          <w:sz w:val="22"/>
                          <w:szCs w:val="22"/>
                        </w:rPr>
                        <w:t>par :</w:t>
                      </w:r>
                      <w:proofErr w:type="gramEnd"/>
                    </w:p>
                    <w:p w:rsidR="00E400EE" w:rsidRPr="00BE2FAA" w:rsidRDefault="00B5597F" w:rsidP="00B5597F">
                      <w:pPr>
                        <w:pStyle w:val="Titre3"/>
                        <w:spacing w:before="0"/>
                        <w:jc w:val="left"/>
                        <w:rPr>
                          <w:color w:val="FFC40C" w:themeColor="accent5"/>
                        </w:rPr>
                      </w:pPr>
                      <w:r w:rsidRPr="00B5597F">
                        <w:rPr>
                          <w:color w:val="FFC40C" w:themeColor="accent5"/>
                        </w:rPr>
                        <w:t>Noreddine GHERABI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CB17943" wp14:editId="4F85E8C3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97F" w:rsidRPr="00B5597F" w:rsidRDefault="00B5597F" w:rsidP="00B5597F">
                            <w:pPr>
                              <w:pStyle w:val="Titre3"/>
                              <w:spacing w:befor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5597F">
                              <w:rPr>
                                <w:sz w:val="24"/>
                                <w:szCs w:val="24"/>
                              </w:rPr>
                              <w:t xml:space="preserve">realisee </w:t>
                            </w:r>
                            <w:proofErr w:type="gramStart"/>
                            <w:r w:rsidRPr="00B5597F">
                              <w:rPr>
                                <w:sz w:val="24"/>
                                <w:szCs w:val="24"/>
                              </w:rPr>
                              <w:t>par :</w:t>
                            </w:r>
                            <w:proofErr w:type="gramEnd"/>
                            <w:r w:rsidRPr="00B5597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5597F" w:rsidRDefault="00B5597F" w:rsidP="00B5597F">
                            <w:pPr>
                              <w:pStyle w:val="Titre3"/>
                              <w:spacing w:before="0"/>
                              <w:jc w:val="left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Rahimi</w:t>
                            </w:r>
                          </w:p>
                          <w:p w:rsidR="00B5597F" w:rsidRPr="00B5597F" w:rsidRDefault="00B5597F" w:rsidP="00B5597F">
                            <w:pPr>
                              <w:pStyle w:val="Titre3"/>
                              <w:spacing w:before="0"/>
                              <w:jc w:val="left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 xml:space="preserve"> el mehdi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8" o:spid="_x0000_s1028" style="position:absolute;margin-left:352.15pt;margin-top:-681.85pt;width:191.8pt;height:185.5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0rl0AIAAAM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B5597F" w:rsidRPr="00B5597F" w:rsidRDefault="00B5597F" w:rsidP="00B5597F">
                      <w:pPr>
                        <w:pStyle w:val="Titre3"/>
                        <w:spacing w:before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5597F">
                        <w:rPr>
                          <w:sz w:val="24"/>
                          <w:szCs w:val="24"/>
                        </w:rPr>
                        <w:t xml:space="preserve">realisee </w:t>
                      </w:r>
                      <w:proofErr w:type="gramStart"/>
                      <w:r w:rsidRPr="00B5597F">
                        <w:rPr>
                          <w:sz w:val="24"/>
                          <w:szCs w:val="24"/>
                        </w:rPr>
                        <w:t>par :</w:t>
                      </w:r>
                      <w:proofErr w:type="gramEnd"/>
                      <w:r w:rsidRPr="00B5597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B5597F" w:rsidRDefault="00B5597F" w:rsidP="00B5597F">
                      <w:pPr>
                        <w:pStyle w:val="Titre3"/>
                        <w:spacing w:before="0"/>
                        <w:jc w:val="left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Rahimi</w:t>
                      </w:r>
                    </w:p>
                    <w:p w:rsidR="00B5597F" w:rsidRPr="00B5597F" w:rsidRDefault="00B5597F" w:rsidP="00B5597F">
                      <w:pPr>
                        <w:pStyle w:val="Titre3"/>
                        <w:spacing w:before="0"/>
                        <w:jc w:val="left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 xml:space="preserve"> el mehdi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F3F707B" wp14:editId="1FCB1140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19" w:rsidRDefault="00B5597F" w:rsidP="00B5597F">
                            <w:pPr>
                              <w:pStyle w:val="Name"/>
                              <w:jc w:val="left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B5597F">
                              <w:rPr>
                                <w:sz w:val="72"/>
                                <w:szCs w:val="72"/>
                              </w:rPr>
                              <w:t>C</w:t>
                            </w:r>
                            <w:r w:rsidR="003C5FE1">
                              <w:rPr>
                                <w:sz w:val="72"/>
                                <w:szCs w:val="72"/>
                              </w:rPr>
                              <w:t>ompte</w:t>
                            </w:r>
                            <w:proofErr w:type="spellEnd"/>
                            <w:r w:rsidR="003C5FE1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="003C5FE1">
                              <w:rPr>
                                <w:sz w:val="72"/>
                                <w:szCs w:val="72"/>
                              </w:rPr>
                              <w:t>R</w:t>
                            </w:r>
                            <w:r w:rsidRPr="00B5597F">
                              <w:rPr>
                                <w:sz w:val="72"/>
                                <w:szCs w:val="72"/>
                              </w:rPr>
                              <w:t>endu</w:t>
                            </w:r>
                            <w:proofErr w:type="spellEnd"/>
                          </w:p>
                          <w:p w:rsidR="00D93C59" w:rsidRPr="00B5597F" w:rsidRDefault="00D93C59" w:rsidP="00D93C59">
                            <w:pPr>
                              <w:pStyle w:val="Name"/>
                              <w:ind w:left="1440"/>
                              <w:jc w:val="left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TP2</w:t>
                            </w:r>
                          </w:p>
                          <w:p w:rsidR="00B5597F" w:rsidRPr="00B5597F" w:rsidRDefault="00B5597F" w:rsidP="00B5597F">
                            <w:pPr>
                              <w:pStyle w:val="Titre2"/>
                              <w:rPr>
                                <w:caps w:val="0"/>
                                <w:szCs w:val="44"/>
                              </w:rPr>
                            </w:pPr>
                            <w:r>
                              <w:rPr>
                                <w:rStyle w:val="Titre2Car"/>
                                <w:szCs w:val="44"/>
                              </w:rPr>
                              <w:t>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Snipped 171" o:spid="_x0000_s1029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O8G57T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AF5119" w:rsidRDefault="00B5597F" w:rsidP="00B5597F">
                      <w:pPr>
                        <w:pStyle w:val="Name"/>
                        <w:jc w:val="left"/>
                        <w:rPr>
                          <w:sz w:val="72"/>
                          <w:szCs w:val="72"/>
                        </w:rPr>
                      </w:pPr>
                      <w:proofErr w:type="spellStart"/>
                      <w:r w:rsidRPr="00B5597F">
                        <w:rPr>
                          <w:sz w:val="72"/>
                          <w:szCs w:val="72"/>
                        </w:rPr>
                        <w:t>C</w:t>
                      </w:r>
                      <w:r w:rsidR="003C5FE1">
                        <w:rPr>
                          <w:sz w:val="72"/>
                          <w:szCs w:val="72"/>
                        </w:rPr>
                        <w:t>ompte</w:t>
                      </w:r>
                      <w:proofErr w:type="spellEnd"/>
                      <w:r w:rsidR="003C5FE1">
                        <w:rPr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="003C5FE1">
                        <w:rPr>
                          <w:sz w:val="72"/>
                          <w:szCs w:val="72"/>
                        </w:rPr>
                        <w:t>R</w:t>
                      </w:r>
                      <w:r w:rsidRPr="00B5597F">
                        <w:rPr>
                          <w:sz w:val="72"/>
                          <w:szCs w:val="72"/>
                        </w:rPr>
                        <w:t>endu</w:t>
                      </w:r>
                      <w:proofErr w:type="spellEnd"/>
                    </w:p>
                    <w:p w:rsidR="00D93C59" w:rsidRPr="00B5597F" w:rsidRDefault="00D93C59" w:rsidP="00D93C59">
                      <w:pPr>
                        <w:pStyle w:val="Name"/>
                        <w:ind w:left="1440"/>
                        <w:jc w:val="left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TP2</w:t>
                      </w:r>
                    </w:p>
                    <w:p w:rsidR="00B5597F" w:rsidRPr="00B5597F" w:rsidRDefault="00B5597F" w:rsidP="00B5597F">
                      <w:pPr>
                        <w:pStyle w:val="Titre2"/>
                        <w:rPr>
                          <w:caps w:val="0"/>
                          <w:szCs w:val="44"/>
                        </w:rPr>
                      </w:pPr>
                      <w:r>
                        <w:rPr>
                          <w:rStyle w:val="Titre2Car"/>
                          <w:szCs w:val="44"/>
                        </w:rPr>
                        <w:t>DBA</w:t>
                      </w:r>
                    </w:p>
                  </w:txbxContent>
                </v:textbox>
              </v:shape>
            </w:pict>
          </mc:Fallback>
        </mc:AlternateContent>
      </w:r>
    </w:p>
    <w:p w:rsidR="004D4571" w:rsidRDefault="00D93C59" w:rsidP="003C5FE1">
      <w:pPr>
        <w:rPr>
          <w:color w:val="D0300F" w:themeColor="accent6" w:themeShade="BF"/>
        </w:rPr>
      </w:pPr>
      <w:r w:rsidRPr="00DC5A24"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88A7EC0" wp14:editId="342D4FDC">
                <wp:simplePos x="0" y="0"/>
                <wp:positionH relativeFrom="column">
                  <wp:posOffset>0</wp:posOffset>
                </wp:positionH>
                <wp:positionV relativeFrom="paragraph">
                  <wp:posOffset>-904875</wp:posOffset>
                </wp:positionV>
                <wp:extent cx="7372350" cy="914400"/>
                <wp:effectExtent l="0" t="0" r="0" b="0"/>
                <wp:wrapNone/>
                <wp:docPr id="178" name="Rectangle: Single Corner Snipped 178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72350" cy="91440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C59" w:rsidRDefault="00082E2C" w:rsidP="00D93C59">
                            <w:pPr>
                              <w:spacing w:after="160" w:line="256" w:lineRule="auto"/>
                              <w:ind w:left="720" w:hanging="360"/>
                              <w:contextualSpacing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D93C59">
                              <w:rPr>
                                <w:color w:val="571745" w:themeColor="text2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93C59" w:rsidRPr="00D93C59">
                              <w:rPr>
                                <w:color w:val="571745" w:themeColor="text2"/>
                                <w:sz w:val="40"/>
                                <w:szCs w:val="40"/>
                                <w:lang w:val="fr-FR"/>
                              </w:rPr>
                              <w:t>tp</w:t>
                            </w:r>
                            <w:proofErr w:type="spellEnd"/>
                            <w:proofErr w:type="gramEnd"/>
                            <w:r w:rsidR="00D93C59" w:rsidRPr="00D93C59">
                              <w:rPr>
                                <w:color w:val="571745" w:themeColor="text2"/>
                                <w:sz w:val="40"/>
                                <w:szCs w:val="40"/>
                                <w:lang w:val="fr-FR"/>
                              </w:rPr>
                              <w:t xml:space="preserve"> 2</w:t>
                            </w:r>
                            <w:r w:rsidR="00D93C59" w:rsidRPr="00D93C59">
                              <w:rPr>
                                <w:color w:val="571745" w:themeColor="text2"/>
                                <w:lang w:val="fr-FR"/>
                              </w:rPr>
                              <w:t xml:space="preserve"> </w:t>
                            </w:r>
                            <w:r w:rsidR="00D93C59" w:rsidRPr="00D93C59">
                              <w:rPr>
                                <w:b/>
                                <w:bCs/>
                                <w:color w:val="571745" w:themeColor="text2"/>
                                <w:lang w:val="fr-FR"/>
                              </w:rPr>
                              <w:t>:</w:t>
                            </w:r>
                            <w:r w:rsidR="00D93C59" w:rsidRPr="00D93C59">
                              <w:rPr>
                                <w:b/>
                                <w:bCs/>
                                <w:lang w:val="fr-FR"/>
                              </w:rPr>
                              <w:t xml:space="preserve"> Gestion dynamique de la mémoire.</w:t>
                            </w:r>
                          </w:p>
                          <w:p w:rsidR="00D93C59" w:rsidRPr="00D93C59" w:rsidRDefault="00D93C59" w:rsidP="00D93C59">
                            <w:pPr>
                              <w:spacing w:after="160" w:line="256" w:lineRule="auto"/>
                              <w:ind w:left="720" w:hanging="360"/>
                              <w:contextualSpacing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color w:val="571745" w:themeColor="text2"/>
                                <w:sz w:val="40"/>
                                <w:szCs w:val="40"/>
                                <w:lang w:val="fr-FR"/>
                              </w:rPr>
                              <w:t xml:space="preserve">          </w:t>
                            </w:r>
                            <w:r w:rsidRPr="00D93C59">
                              <w:rPr>
                                <w:b/>
                                <w:bCs/>
                                <w:lang w:val="fr-FR"/>
                              </w:rPr>
                              <w:t>Gestion des fichiers de journalisation &amp; de contrôle.</w:t>
                            </w:r>
                          </w:p>
                          <w:p w:rsidR="00DC5A24" w:rsidRPr="003C5FE1" w:rsidRDefault="00DC5A24" w:rsidP="00D93C59">
                            <w:pPr>
                              <w:pStyle w:val="Titre1"/>
                              <w:jc w:val="left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178" o:spid="_x0000_s1030" alt="Titre : Shape" style="position:absolute;margin-left:0;margin-top:-71.25pt;width:580.5pt;height:1in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7235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" adj="-11796480,,5400" path="m,l6915150,r457200,457200l7372350,914400,,914400,,xe" fillcolor="#ffc40c [3208]" stroked="f" strokeweight="3pt">
                <v:fill opacity="43947f"/>
                <v:stroke joinstyle="miter"/>
                <v:formulas/>
                <v:path arrowok="t" o:connecttype="custom" o:connectlocs="0,0;6915150,0;7372350,457200;7372350,914400;0,914400;0,0" o:connectangles="0,0,0,0,0,0" textboxrect="0,0,7372350,914400"/>
                <v:textbox inset=",7.2pt,,7.2pt">
                  <w:txbxContent>
                    <w:p w:rsidR="00D93C59" w:rsidRDefault="00082E2C" w:rsidP="00D93C59">
                      <w:pPr>
                        <w:spacing w:after="160" w:line="256" w:lineRule="auto"/>
                        <w:ind w:left="720" w:hanging="360"/>
                        <w:contextualSpacing/>
                        <w:rPr>
                          <w:b/>
                          <w:bCs/>
                          <w:lang w:val="fr-FR"/>
                        </w:rPr>
                      </w:pPr>
                      <w:r w:rsidRPr="00D93C59">
                        <w:rPr>
                          <w:color w:val="571745" w:themeColor="text2"/>
                          <w:sz w:val="40"/>
                          <w:szCs w:val="40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="00D93C59" w:rsidRPr="00D93C59">
                        <w:rPr>
                          <w:color w:val="571745" w:themeColor="text2"/>
                          <w:sz w:val="40"/>
                          <w:szCs w:val="40"/>
                          <w:lang w:val="fr-FR"/>
                        </w:rPr>
                        <w:t>tp</w:t>
                      </w:r>
                      <w:proofErr w:type="spellEnd"/>
                      <w:proofErr w:type="gramEnd"/>
                      <w:r w:rsidR="00D93C59" w:rsidRPr="00D93C59">
                        <w:rPr>
                          <w:color w:val="571745" w:themeColor="text2"/>
                          <w:sz w:val="40"/>
                          <w:szCs w:val="40"/>
                          <w:lang w:val="fr-FR"/>
                        </w:rPr>
                        <w:t xml:space="preserve"> 2</w:t>
                      </w:r>
                      <w:r w:rsidR="00D93C59" w:rsidRPr="00D93C59">
                        <w:rPr>
                          <w:color w:val="571745" w:themeColor="text2"/>
                          <w:lang w:val="fr-FR"/>
                        </w:rPr>
                        <w:t xml:space="preserve"> </w:t>
                      </w:r>
                      <w:r w:rsidR="00D93C59" w:rsidRPr="00D93C59">
                        <w:rPr>
                          <w:b/>
                          <w:bCs/>
                          <w:color w:val="571745" w:themeColor="text2"/>
                          <w:lang w:val="fr-FR"/>
                        </w:rPr>
                        <w:t>:</w:t>
                      </w:r>
                      <w:r w:rsidR="00D93C59" w:rsidRPr="00D93C59">
                        <w:rPr>
                          <w:b/>
                          <w:bCs/>
                          <w:lang w:val="fr-FR"/>
                        </w:rPr>
                        <w:t xml:space="preserve"> </w:t>
                      </w:r>
                      <w:r w:rsidR="00D93C59" w:rsidRPr="00D93C59">
                        <w:rPr>
                          <w:b/>
                          <w:bCs/>
                          <w:lang w:val="fr-FR"/>
                        </w:rPr>
                        <w:t>Gestion dynamique de la mémoire.</w:t>
                      </w:r>
                    </w:p>
                    <w:p w:rsidR="00D93C59" w:rsidRPr="00D93C59" w:rsidRDefault="00D93C59" w:rsidP="00D93C59">
                      <w:pPr>
                        <w:spacing w:after="160" w:line="256" w:lineRule="auto"/>
                        <w:ind w:left="720" w:hanging="360"/>
                        <w:contextualSpacing/>
                        <w:rPr>
                          <w:b/>
                          <w:lang w:val="fr-FR"/>
                        </w:rPr>
                      </w:pPr>
                      <w:r>
                        <w:rPr>
                          <w:color w:val="571745" w:themeColor="text2"/>
                          <w:sz w:val="40"/>
                          <w:szCs w:val="40"/>
                          <w:lang w:val="fr-FR"/>
                        </w:rPr>
                        <w:t xml:space="preserve">          </w:t>
                      </w:r>
                      <w:r w:rsidRPr="00D93C59">
                        <w:rPr>
                          <w:b/>
                          <w:bCs/>
                          <w:lang w:val="fr-FR"/>
                        </w:rPr>
                        <w:t>Gestion des fichiers de journalisation &amp; de contrôle.</w:t>
                      </w:r>
                    </w:p>
                    <w:p w:rsidR="00DC5A24" w:rsidRPr="003C5FE1" w:rsidRDefault="00DC5A24" w:rsidP="00D93C59">
                      <w:pPr>
                        <w:pStyle w:val="Titre1"/>
                        <w:jc w:val="left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5A24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3A3986" wp14:editId="4FBD9F06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1962150" cy="609600"/>
                <wp:effectExtent l="0" t="0" r="0" b="0"/>
                <wp:wrapNone/>
                <wp:docPr id="177" name="Rectangle: Single Corner Snipped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62150" cy="60960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A24" w:rsidRPr="000D0FB4" w:rsidRDefault="003C5FE1" w:rsidP="003C5FE1">
                            <w:pPr>
                              <w:pStyle w:val="1Spine"/>
                              <w:jc w:val="both"/>
                            </w:pPr>
                            <w:proofErr w:type="spellStart"/>
                            <w:r>
                              <w:t>Exercice</w:t>
                            </w:r>
                            <w:proofErr w:type="spellEnd"/>
                            <w:r>
                              <w:t xml:space="preserve"> 1</w:t>
                            </w:r>
                            <w:r w:rsidR="00DC5A24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177" o:spid="_x0000_s1031" style="position:absolute;margin-left:0;margin-top:14.25pt;width:154.5pt;height:48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" adj="-11796480,,5400" path="m,l1745206,r216944,216944l1962150,609600,,609600,,xe" fillcolor="#eeece1 [3214]" stroked="f" strokeweight="3pt">
                <v:fill opacity="43947f"/>
                <v:stroke joinstyle="miter"/>
                <v:formulas/>
                <v:path arrowok="t" o:connecttype="custom" o:connectlocs="0,0;1745206,0;1962150,216944;1962150,609600;0,609600;0,0" o:connectangles="0,0,0,0,0,0" textboxrect="0,0,1962150,609600"/>
                <v:textbox>
                  <w:txbxContent>
                    <w:p w:rsidR="00DC5A24" w:rsidRPr="000D0FB4" w:rsidRDefault="003C5FE1" w:rsidP="003C5FE1">
                      <w:pPr>
                        <w:pStyle w:val="1Spine"/>
                        <w:jc w:val="both"/>
                      </w:pPr>
                      <w:proofErr w:type="spellStart"/>
                      <w:r>
                        <w:t>Exercice</w:t>
                      </w:r>
                      <w:proofErr w:type="spellEnd"/>
                      <w:r>
                        <w:t xml:space="preserve"> 1</w:t>
                      </w:r>
                      <w:r w:rsidR="00DC5A24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D93C59" w:rsidRDefault="00D93C59" w:rsidP="003C5FE1">
      <w:pPr>
        <w:rPr>
          <w:color w:val="D0300F" w:themeColor="accent6" w:themeShade="BF"/>
        </w:rPr>
      </w:pPr>
    </w:p>
    <w:p w:rsidR="00D93C59" w:rsidRDefault="00D93C59" w:rsidP="003C5FE1">
      <w:pPr>
        <w:rPr>
          <w:color w:val="D0300F" w:themeColor="accent6" w:themeShade="BF"/>
        </w:rPr>
      </w:pPr>
    </w:p>
    <w:p w:rsidR="00E30ADF" w:rsidRDefault="00D93C59" w:rsidP="00A10D2E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1-</w:t>
      </w:r>
    </w:p>
    <w:p w:rsidR="00C10D91" w:rsidRDefault="00C10D91" w:rsidP="00A10D2E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ED27D7F" wp14:editId="5C253AB7">
            <wp:extent cx="4544695" cy="2606040"/>
            <wp:effectExtent l="0" t="0" r="825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2-</w:t>
      </w:r>
    </w:p>
    <w:p w:rsidR="00C10D91" w:rsidRDefault="00C10D91" w:rsidP="00A10D2E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B4A668F" wp14:editId="104D3AE4">
            <wp:extent cx="4544695" cy="1627505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7DD9067B" wp14:editId="09DA8BBB">
            <wp:extent cx="4544695" cy="668655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3-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202F3FE8" wp14:editId="4FB358E2">
            <wp:extent cx="4544695" cy="937895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4-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2E65B962" wp14:editId="0F85B1EE">
            <wp:extent cx="4544695" cy="1939925"/>
            <wp:effectExtent l="0" t="0" r="8255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5-</w:t>
      </w:r>
    </w:p>
    <w:p w:rsidR="00C10D91" w:rsidRDefault="00C10D91" w:rsidP="00A10D2E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707BC53" wp14:editId="1ED06CDC">
            <wp:extent cx="4544695" cy="1847215"/>
            <wp:effectExtent l="0" t="0" r="8255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6-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3CECE9F2" wp14:editId="67D7C154">
            <wp:extent cx="4544695" cy="1847215"/>
            <wp:effectExtent l="0" t="0" r="8255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5B209A3E" wp14:editId="0CCA177D">
            <wp:extent cx="4544695" cy="425450"/>
            <wp:effectExtent l="0" t="0" r="825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7-</w:t>
      </w:r>
    </w:p>
    <w:p w:rsidR="00C10D91" w:rsidRDefault="00C10D91" w:rsidP="00A10D2E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FF3DD84" wp14:editId="0985F942">
            <wp:extent cx="4544695" cy="1847215"/>
            <wp:effectExtent l="0" t="0" r="8255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73B80675" wp14:editId="75DC9A28">
            <wp:extent cx="4544695" cy="817245"/>
            <wp:effectExtent l="0" t="0" r="8255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8-</w:t>
      </w:r>
    </w:p>
    <w:p w:rsidR="00D93C59" w:rsidRDefault="00C10D91" w:rsidP="00A10D2E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B12E0DA" wp14:editId="0E48C977">
            <wp:extent cx="4544695" cy="1597025"/>
            <wp:effectExtent l="0" t="0" r="8255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D93C59">
      <w:pPr>
        <w:tabs>
          <w:tab w:val="left" w:pos="2070"/>
        </w:tabs>
        <w:rPr>
          <w:b/>
          <w:bCs/>
          <w:sz w:val="44"/>
          <w:szCs w:val="44"/>
        </w:rPr>
      </w:pPr>
      <w:r w:rsidRPr="00DC5A24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0E67F37" wp14:editId="55AB5F4F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1962150" cy="609600"/>
                <wp:effectExtent l="0" t="0" r="0" b="0"/>
                <wp:wrapNone/>
                <wp:docPr id="16" name="Rectangle: Single Corner Snipped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62150" cy="60960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D91" w:rsidRPr="000D0FB4" w:rsidRDefault="00C10D91" w:rsidP="00C10D91">
                            <w:pPr>
                              <w:pStyle w:val="1Spine"/>
                              <w:jc w:val="both"/>
                            </w:pPr>
                            <w:proofErr w:type="spellStart"/>
                            <w:r>
                              <w:t>Exercice</w:t>
                            </w:r>
                            <w:proofErr w:type="spellEnd"/>
                            <w:r>
                              <w:t xml:space="preserve"> 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0;margin-top:10.55pt;width:154.5pt;height:48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" adj="-11796480,,5400" path="m,l1745206,r216944,216944l1962150,609600,,609600,,xe" fillcolor="#eeece1 [3214]" stroked="f" strokeweight="3pt">
                <v:fill opacity="43947f"/>
                <v:stroke joinstyle="miter"/>
                <v:formulas/>
                <v:path arrowok="t" o:connecttype="custom" o:connectlocs="0,0;1745206,0;1962150,216944;1962150,609600;0,609600;0,0" o:connectangles="0,0,0,0,0,0" textboxrect="0,0,1962150,609600"/>
                <v:textbox>
                  <w:txbxContent>
                    <w:p w:rsidR="00C10D91" w:rsidRPr="000D0FB4" w:rsidRDefault="00C10D91" w:rsidP="00C10D91">
                      <w:pPr>
                        <w:pStyle w:val="1Spine"/>
                        <w:jc w:val="both"/>
                      </w:pPr>
                      <w:proofErr w:type="spellStart"/>
                      <w:r>
                        <w:t>Exercice</w:t>
                      </w:r>
                      <w:proofErr w:type="spellEnd"/>
                      <w:r>
                        <w:t xml:space="preserve"> 2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10D91" w:rsidRDefault="00C10D91" w:rsidP="00C10D91">
      <w:pPr>
        <w:ind w:firstLine="720"/>
        <w:rPr>
          <w:sz w:val="44"/>
          <w:szCs w:val="44"/>
        </w:rPr>
      </w:pP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sz w:val="44"/>
          <w:szCs w:val="44"/>
        </w:rPr>
        <w:t>1-</w:t>
      </w:r>
      <w:r>
        <w:rPr>
          <w:noProof/>
          <w:sz w:val="44"/>
          <w:szCs w:val="44"/>
        </w:rPr>
        <w:drawing>
          <wp:inline distT="0" distB="0" distL="0" distR="0">
            <wp:extent cx="4544695" cy="1198880"/>
            <wp:effectExtent l="0" t="0" r="8255" b="127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4544695" cy="607695"/>
            <wp:effectExtent l="0" t="0" r="8255" b="190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sz w:val="44"/>
          <w:szCs w:val="44"/>
        </w:rPr>
        <w:t>2-</w:t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919681E" wp14:editId="2EBBF102">
            <wp:extent cx="4544695" cy="325755"/>
            <wp:effectExtent l="0" t="0" r="825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19B6B6" wp14:editId="24834DEB">
            <wp:extent cx="4544695" cy="821690"/>
            <wp:effectExtent l="0" t="0" r="825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sz w:val="44"/>
          <w:szCs w:val="44"/>
        </w:rPr>
        <w:t>3-</w:t>
      </w:r>
      <w:r>
        <w:rPr>
          <w:noProof/>
          <w:sz w:val="44"/>
          <w:szCs w:val="44"/>
        </w:rPr>
        <w:drawing>
          <wp:inline distT="0" distB="0" distL="0" distR="0" wp14:anchorId="5C50F621" wp14:editId="28FF2DF3">
            <wp:extent cx="4686300" cy="2228235"/>
            <wp:effectExtent l="0" t="0" r="0" b="63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610" cy="222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sz w:val="44"/>
          <w:szCs w:val="44"/>
        </w:rPr>
        <w:t>4-</w:t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0929493" wp14:editId="725AA850">
            <wp:extent cx="4544695" cy="3275330"/>
            <wp:effectExtent l="0" t="0" r="8255" b="127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sz w:val="44"/>
          <w:szCs w:val="44"/>
        </w:rPr>
        <w:t>5-</w:t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1AF7E7E5" wp14:editId="33880626">
            <wp:extent cx="4544695" cy="1724660"/>
            <wp:effectExtent l="0" t="0" r="8255" b="889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sz w:val="44"/>
          <w:szCs w:val="44"/>
        </w:rPr>
        <w:t>6-</w:t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4609E00" wp14:editId="099A1057">
            <wp:extent cx="4544695" cy="713740"/>
            <wp:effectExtent l="0" t="0" r="825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sz w:val="44"/>
          <w:szCs w:val="44"/>
        </w:rPr>
        <w:t>7-</w:t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6717EC4" wp14:editId="7B192900">
            <wp:extent cx="4544695" cy="840740"/>
            <wp:effectExtent l="0" t="0" r="8255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sz w:val="44"/>
          <w:szCs w:val="44"/>
        </w:rPr>
        <w:t>9-</w:t>
      </w:r>
      <w:r>
        <w:rPr>
          <w:noProof/>
          <w:sz w:val="44"/>
          <w:szCs w:val="44"/>
        </w:rPr>
        <w:drawing>
          <wp:inline distT="0" distB="0" distL="0" distR="0" wp14:anchorId="0F46D253" wp14:editId="2AFF6E3B">
            <wp:extent cx="4544695" cy="1470025"/>
            <wp:effectExtent l="0" t="0" r="825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C10D91" w:rsidP="00A10D2E">
      <w:pPr>
        <w:ind w:left="720"/>
        <w:rPr>
          <w:sz w:val="44"/>
          <w:szCs w:val="44"/>
        </w:rPr>
      </w:pPr>
      <w:r>
        <w:rPr>
          <w:sz w:val="44"/>
          <w:szCs w:val="44"/>
        </w:rPr>
        <w:t>11-</w:t>
      </w:r>
      <w:bookmarkStart w:id="0" w:name="_GoBack"/>
      <w:bookmarkEnd w:id="0"/>
    </w:p>
    <w:p w:rsidR="00C10D91" w:rsidRPr="00C10D91" w:rsidRDefault="00C10D91" w:rsidP="00A10D2E">
      <w:pPr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4348A21" wp14:editId="0EA3CC6A">
            <wp:extent cx="4544695" cy="1399540"/>
            <wp:effectExtent l="0" t="0" r="8255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D91" w:rsidRPr="00C10D91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19E" w:rsidRDefault="00E5519E" w:rsidP="00E71C68">
      <w:pPr>
        <w:spacing w:after="0" w:line="240" w:lineRule="auto"/>
      </w:pPr>
      <w:r>
        <w:separator/>
      </w:r>
    </w:p>
  </w:endnote>
  <w:endnote w:type="continuationSeparator" w:id="0">
    <w:p w:rsidR="00E5519E" w:rsidRDefault="00E5519E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19E" w:rsidRDefault="00E5519E" w:rsidP="00E71C68">
      <w:pPr>
        <w:spacing w:after="0" w:line="240" w:lineRule="auto"/>
      </w:pPr>
      <w:r>
        <w:separator/>
      </w:r>
    </w:p>
  </w:footnote>
  <w:footnote w:type="continuationSeparator" w:id="0">
    <w:p w:rsidR="00E5519E" w:rsidRDefault="00E5519E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D78B8"/>
    <w:multiLevelType w:val="hybridMultilevel"/>
    <w:tmpl w:val="DF5A0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42B2B"/>
    <w:multiLevelType w:val="hybridMultilevel"/>
    <w:tmpl w:val="4E021FC8"/>
    <w:lvl w:ilvl="0" w:tplc="BC849BE0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7F"/>
    <w:rsid w:val="00006FB5"/>
    <w:rsid w:val="00011FF1"/>
    <w:rsid w:val="0002200E"/>
    <w:rsid w:val="0003441C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C5FE1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77688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764ED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F6BB1"/>
    <w:rsid w:val="00A02E9A"/>
    <w:rsid w:val="00A031B1"/>
    <w:rsid w:val="00A0722F"/>
    <w:rsid w:val="00A10D2E"/>
    <w:rsid w:val="00A16CD4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5597F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10D91"/>
    <w:rsid w:val="00C139AD"/>
    <w:rsid w:val="00C2509D"/>
    <w:rsid w:val="00C314A8"/>
    <w:rsid w:val="00C36CBE"/>
    <w:rsid w:val="00C37765"/>
    <w:rsid w:val="00C4707B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CF458B"/>
    <w:rsid w:val="00D1709A"/>
    <w:rsid w:val="00D228C1"/>
    <w:rsid w:val="00D2651B"/>
    <w:rsid w:val="00D36652"/>
    <w:rsid w:val="00D517F5"/>
    <w:rsid w:val="00D53EDE"/>
    <w:rsid w:val="00D61901"/>
    <w:rsid w:val="00D62452"/>
    <w:rsid w:val="00D93C59"/>
    <w:rsid w:val="00DC5A24"/>
    <w:rsid w:val="00DF1303"/>
    <w:rsid w:val="00E06669"/>
    <w:rsid w:val="00E126C5"/>
    <w:rsid w:val="00E126DB"/>
    <w:rsid w:val="00E2507A"/>
    <w:rsid w:val="00E30ADF"/>
    <w:rsid w:val="00E400EE"/>
    <w:rsid w:val="00E535A3"/>
    <w:rsid w:val="00E547F3"/>
    <w:rsid w:val="00E5519E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itre6">
    <w:name w:val="heading 6"/>
    <w:basedOn w:val="Normal"/>
    <w:next w:val="Normal"/>
    <w:link w:val="Titre6C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4B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13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Textedelespacerserv">
    <w:name w:val="Placeholder Text"/>
    <w:basedOn w:val="Policepardfaut"/>
    <w:uiPriority w:val="99"/>
    <w:semiHidden/>
    <w:rsid w:val="00166BC2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Titre6Car">
    <w:name w:val="Titre 6 Car"/>
    <w:basedOn w:val="Policepardfaut"/>
    <w:link w:val="Titre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Paragraphedeliste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En-tte">
    <w:name w:val="header"/>
    <w:basedOn w:val="Normal"/>
    <w:link w:val="En-tte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C68"/>
  </w:style>
  <w:style w:type="paragraph" w:styleId="Pieddepage">
    <w:name w:val="footer"/>
    <w:basedOn w:val="Normal"/>
    <w:link w:val="Pieddepage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C68"/>
  </w:style>
  <w:style w:type="character" w:customStyle="1" w:styleId="Titre1Car">
    <w:name w:val="Titre 1 Car"/>
    <w:basedOn w:val="Policepardfaut"/>
    <w:link w:val="Titre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Titre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re">
    <w:name w:val="Title"/>
    <w:basedOn w:val="Titre3"/>
    <w:next w:val="Normal"/>
    <w:link w:val="TitreCar"/>
    <w:uiPriority w:val="10"/>
    <w:qFormat/>
    <w:rsid w:val="00381773"/>
  </w:style>
  <w:style w:type="character" w:customStyle="1" w:styleId="TitreCar">
    <w:name w:val="Titre Car"/>
    <w:basedOn w:val="Policepardfaut"/>
    <w:link w:val="Titr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Sansinterligne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Titre4C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ar">
    <w:name w:val="Date Car"/>
    <w:basedOn w:val="Policepardfau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itre6">
    <w:name w:val="heading 6"/>
    <w:basedOn w:val="Normal"/>
    <w:next w:val="Normal"/>
    <w:link w:val="Titre6C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4B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13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Textedelespacerserv">
    <w:name w:val="Placeholder Text"/>
    <w:basedOn w:val="Policepardfaut"/>
    <w:uiPriority w:val="99"/>
    <w:semiHidden/>
    <w:rsid w:val="00166BC2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Titre6Car">
    <w:name w:val="Titre 6 Car"/>
    <w:basedOn w:val="Policepardfaut"/>
    <w:link w:val="Titre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Paragraphedeliste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En-tte">
    <w:name w:val="header"/>
    <w:basedOn w:val="Normal"/>
    <w:link w:val="En-tte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C68"/>
  </w:style>
  <w:style w:type="paragraph" w:styleId="Pieddepage">
    <w:name w:val="footer"/>
    <w:basedOn w:val="Normal"/>
    <w:link w:val="Pieddepage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C68"/>
  </w:style>
  <w:style w:type="character" w:customStyle="1" w:styleId="Titre1Car">
    <w:name w:val="Titre 1 Car"/>
    <w:basedOn w:val="Policepardfaut"/>
    <w:link w:val="Titre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Titre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re">
    <w:name w:val="Title"/>
    <w:basedOn w:val="Titre3"/>
    <w:next w:val="Normal"/>
    <w:link w:val="TitreCar"/>
    <w:uiPriority w:val="10"/>
    <w:qFormat/>
    <w:rsid w:val="00381773"/>
  </w:style>
  <w:style w:type="character" w:customStyle="1" w:styleId="TitreCar">
    <w:name w:val="Titre Car"/>
    <w:basedOn w:val="Policepardfaut"/>
    <w:link w:val="Titr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Sansinterligne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Titre4C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ar">
    <w:name w:val="Date Car"/>
    <w:basedOn w:val="Policepardfau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7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%20mehdi\Documents\tp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tp1</Template>
  <TotalTime>98</TotalTime>
  <Pages>6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mehdi</dc:creator>
  <cp:lastModifiedBy>el mehdi</cp:lastModifiedBy>
  <cp:revision>5</cp:revision>
  <dcterms:created xsi:type="dcterms:W3CDTF">2020-03-27T19:42:00Z</dcterms:created>
  <dcterms:modified xsi:type="dcterms:W3CDTF">2020-03-28T21:27:00Z</dcterms:modified>
</cp:coreProperties>
</file>